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E7E1" w14:textId="77777777" w:rsidR="00A021B2" w:rsidRPr="006A1889" w:rsidRDefault="00114A85" w:rsidP="00A021B2">
      <w:pPr>
        <w:pStyle w:val="Date"/>
        <w:spacing w:after="0"/>
        <w:rPr>
          <w:color w:val="767171" w:themeColor="background2" w:themeShade="80"/>
        </w:rPr>
      </w:pPr>
      <w:r w:rsidRPr="006A1889">
        <w:rPr>
          <w:color w:val="767171" w:themeColor="background2" w:themeShade="80"/>
        </w:rPr>
        <w:t>27/01/2020</w:t>
      </w:r>
    </w:p>
    <w:p w14:paraId="0153EBC4" w14:textId="77777777" w:rsidR="002172F1" w:rsidRPr="006A1889" w:rsidRDefault="00613E16" w:rsidP="001D2C06">
      <w:pPr>
        <w:pStyle w:val="Date"/>
        <w:spacing w:after="0"/>
        <w:rPr>
          <w:color w:val="767171" w:themeColor="background2" w:themeShade="80"/>
          <w:sz w:val="20"/>
          <w:szCs w:val="20"/>
        </w:rPr>
      </w:pPr>
      <w:r w:rsidRPr="006A1889">
        <w:rPr>
          <w:color w:val="767171" w:themeColor="background2" w:themeShade="80"/>
          <w:sz w:val="20"/>
          <w:szCs w:val="20"/>
        </w:rPr>
        <w:t>Nathan B</w:t>
      </w:r>
      <w:r w:rsidR="00607BDB" w:rsidRPr="006A1889">
        <w:rPr>
          <w:color w:val="767171" w:themeColor="background2" w:themeShade="80"/>
          <w:sz w:val="20"/>
          <w:szCs w:val="20"/>
        </w:rPr>
        <w:t>LIGHT G00375584</w:t>
      </w:r>
      <w:r w:rsidR="00A021B2" w:rsidRPr="006A1889">
        <w:rPr>
          <w:color w:val="767171" w:themeColor="background2" w:themeShade="80"/>
          <w:sz w:val="20"/>
          <w:szCs w:val="20"/>
        </w:rPr>
        <w:t xml:space="preserve"> | </w:t>
      </w:r>
      <w:r w:rsidRPr="006A1889">
        <w:rPr>
          <w:color w:val="767171" w:themeColor="background2" w:themeShade="80"/>
          <w:sz w:val="20"/>
          <w:szCs w:val="20"/>
        </w:rPr>
        <w:t xml:space="preserve">Shannon </w:t>
      </w:r>
      <w:r w:rsidR="00607BDB" w:rsidRPr="006A1889">
        <w:rPr>
          <w:color w:val="767171" w:themeColor="background2" w:themeShade="80"/>
          <w:sz w:val="20"/>
          <w:szCs w:val="20"/>
        </w:rPr>
        <w:t xml:space="preserve">CARSON </w:t>
      </w:r>
      <w:r w:rsidR="0059677B" w:rsidRPr="006A1889">
        <w:rPr>
          <w:color w:val="767171" w:themeColor="background2" w:themeShade="80"/>
          <w:sz w:val="20"/>
          <w:szCs w:val="20"/>
        </w:rPr>
        <w:t>G00358845</w:t>
      </w:r>
      <w:r w:rsidR="00A021B2" w:rsidRPr="006A1889">
        <w:rPr>
          <w:color w:val="767171" w:themeColor="background2" w:themeShade="80"/>
          <w:sz w:val="20"/>
          <w:szCs w:val="20"/>
        </w:rPr>
        <w:t xml:space="preserve"> | </w:t>
      </w:r>
      <w:proofErr w:type="spellStart"/>
      <w:r w:rsidRPr="006A1889">
        <w:rPr>
          <w:color w:val="767171" w:themeColor="background2" w:themeShade="80"/>
          <w:sz w:val="20"/>
          <w:szCs w:val="20"/>
        </w:rPr>
        <w:t>Eryk</w:t>
      </w:r>
      <w:proofErr w:type="spellEnd"/>
      <w:r w:rsidR="008A3F7A" w:rsidRPr="006A1889">
        <w:rPr>
          <w:color w:val="767171" w:themeColor="background2" w:themeShade="80"/>
          <w:sz w:val="20"/>
          <w:szCs w:val="20"/>
        </w:rPr>
        <w:t xml:space="preserve"> </w:t>
      </w:r>
      <w:r w:rsidR="007A78A5" w:rsidRPr="006A1889">
        <w:rPr>
          <w:color w:val="767171" w:themeColor="background2" w:themeShade="80"/>
          <w:sz w:val="20"/>
          <w:szCs w:val="20"/>
        </w:rPr>
        <w:t xml:space="preserve">KOWALEWICZ </w:t>
      </w:r>
      <w:r w:rsidR="00607BDB" w:rsidRPr="006A1889">
        <w:rPr>
          <w:color w:val="767171" w:themeColor="background2" w:themeShade="80"/>
          <w:sz w:val="20"/>
          <w:szCs w:val="20"/>
        </w:rPr>
        <w:t>G00375406</w:t>
      </w:r>
    </w:p>
    <w:p w14:paraId="23084237" w14:textId="0B887AE6" w:rsidR="000E72D2" w:rsidRPr="006A1889" w:rsidRDefault="00613E16" w:rsidP="002172F1">
      <w:pPr>
        <w:pStyle w:val="Date"/>
        <w:rPr>
          <w:color w:val="767171" w:themeColor="background2" w:themeShade="80"/>
          <w:sz w:val="20"/>
          <w:szCs w:val="20"/>
        </w:rPr>
      </w:pPr>
      <w:r w:rsidRPr="006A1889">
        <w:rPr>
          <w:color w:val="767171" w:themeColor="background2" w:themeShade="80"/>
          <w:sz w:val="20"/>
          <w:szCs w:val="20"/>
        </w:rPr>
        <w:t>Matthew</w:t>
      </w:r>
      <w:r w:rsidR="007A78A5" w:rsidRPr="006A1889">
        <w:rPr>
          <w:color w:val="767171" w:themeColor="background2" w:themeShade="80"/>
          <w:sz w:val="20"/>
          <w:szCs w:val="20"/>
        </w:rPr>
        <w:t xml:space="preserve"> </w:t>
      </w:r>
      <w:r w:rsidR="00B85B79" w:rsidRPr="006A1889">
        <w:rPr>
          <w:color w:val="767171" w:themeColor="background2" w:themeShade="80"/>
          <w:sz w:val="20"/>
          <w:szCs w:val="20"/>
        </w:rPr>
        <w:t>WINFIELD G00373280</w:t>
      </w:r>
      <w:r w:rsidR="002172F1" w:rsidRPr="006A1889">
        <w:rPr>
          <w:color w:val="767171" w:themeColor="background2" w:themeShade="80"/>
          <w:sz w:val="20"/>
          <w:szCs w:val="20"/>
        </w:rPr>
        <w:t xml:space="preserve"> | </w:t>
      </w:r>
      <w:r w:rsidR="008A3F7A" w:rsidRPr="006A1889">
        <w:rPr>
          <w:color w:val="767171" w:themeColor="background2" w:themeShade="80"/>
          <w:sz w:val="20"/>
          <w:szCs w:val="20"/>
        </w:rPr>
        <w:t xml:space="preserve">Lukas </w:t>
      </w:r>
      <w:r w:rsidR="000E72D2" w:rsidRPr="006A1889">
        <w:rPr>
          <w:color w:val="767171" w:themeColor="background2" w:themeShade="80"/>
          <w:sz w:val="20"/>
          <w:szCs w:val="20"/>
        </w:rPr>
        <w:t>BAUTRENAS</w:t>
      </w:r>
      <w:r w:rsidR="009330C9" w:rsidRPr="006A1889">
        <w:rPr>
          <w:color w:val="767171" w:themeColor="background2" w:themeShade="80"/>
          <w:sz w:val="20"/>
          <w:szCs w:val="20"/>
        </w:rPr>
        <w:t xml:space="preserve"> G00372600</w:t>
      </w:r>
    </w:p>
    <w:p w14:paraId="7FEBC56B" w14:textId="4C9C4B79" w:rsidR="007C458B" w:rsidRPr="001D2C06" w:rsidRDefault="00546F82" w:rsidP="000E72D2">
      <w:pPr>
        <w:pStyle w:val="Title"/>
        <w:rPr>
          <w:color w:val="000000" w:themeColor="text1"/>
        </w:rPr>
      </w:pPr>
      <w:r w:rsidRPr="001D2C06">
        <w:rPr>
          <w:color w:val="000000" w:themeColor="text1"/>
        </w:rPr>
        <w:t xml:space="preserve">District </w:t>
      </w:r>
      <w:bookmarkStart w:id="0" w:name="_Toc30459750"/>
      <w:r w:rsidR="007C458B" w:rsidRPr="001D2C06">
        <w:rPr>
          <w:color w:val="000000" w:themeColor="text1"/>
        </w:rPr>
        <w:t xml:space="preserve">9's </w:t>
      </w:r>
      <w:r w:rsidR="007C458B" w:rsidRPr="001D2C06">
        <w:rPr>
          <w:color w:val="000000" w:themeColor="text1"/>
        </w:rPr>
        <w:t>Project Selection</w:t>
      </w:r>
    </w:p>
    <w:p w14:paraId="77F9E125" w14:textId="13018792" w:rsidR="003A0806" w:rsidRPr="001D2C06" w:rsidRDefault="007C458B" w:rsidP="00FA458C">
      <w:pPr>
        <w:pStyle w:val="Title"/>
        <w:rPr>
          <w:color w:val="000000" w:themeColor="text1"/>
        </w:rPr>
      </w:pPr>
      <w:r w:rsidRPr="001D2C06">
        <w:rPr>
          <w:color w:val="000000" w:themeColor="text1"/>
        </w:rPr>
        <w:t xml:space="preserve">How </w:t>
      </w:r>
      <w:r w:rsidRPr="001D2C06">
        <w:rPr>
          <w:color w:val="000000" w:themeColor="text1"/>
        </w:rPr>
        <w:t>we</w:t>
      </w:r>
      <w:r w:rsidRPr="001D2C06">
        <w:rPr>
          <w:color w:val="000000" w:themeColor="text1"/>
        </w:rPr>
        <w:t xml:space="preserve"> chose the project</w:t>
      </w:r>
      <w:bookmarkEnd w:id="0"/>
    </w:p>
    <w:p w14:paraId="186EE09E" w14:textId="6D45D365" w:rsidR="001974C5" w:rsidRDefault="001974C5" w:rsidP="001974C5">
      <w:pPr>
        <w:spacing w:after="0"/>
        <w:ind w:left="0"/>
        <w:jc w:val="both"/>
      </w:pPr>
    </w:p>
    <w:p w14:paraId="2ACBB24B" w14:textId="77777777" w:rsidR="00C647E5" w:rsidRDefault="00C647E5" w:rsidP="001974C5">
      <w:pPr>
        <w:spacing w:after="0"/>
        <w:ind w:left="0"/>
        <w:jc w:val="both"/>
      </w:pPr>
    </w:p>
    <w:p w14:paraId="7D0C79D4" w14:textId="42CBF8CB" w:rsidR="001620A8" w:rsidRPr="001D2C06" w:rsidRDefault="001620A8" w:rsidP="001974C5">
      <w:pPr>
        <w:spacing w:after="0"/>
        <w:ind w:left="0"/>
        <w:jc w:val="both"/>
        <w:rPr>
          <w:b/>
          <w:bCs/>
          <w:color w:val="000000" w:themeColor="text1"/>
        </w:rPr>
      </w:pPr>
      <w:r w:rsidRPr="001D2C06">
        <w:rPr>
          <w:b/>
          <w:bCs/>
          <w:color w:val="000000" w:themeColor="text1"/>
        </w:rPr>
        <w:t>Team Ideas</w:t>
      </w:r>
    </w:p>
    <w:p w14:paraId="26145C9D" w14:textId="77777777" w:rsidR="001974C5" w:rsidRPr="001974C5" w:rsidRDefault="001974C5" w:rsidP="001974C5">
      <w:pPr>
        <w:spacing w:after="0"/>
        <w:ind w:left="0"/>
        <w:jc w:val="both"/>
        <w:rPr>
          <w:b/>
          <w:bCs/>
        </w:rPr>
      </w:pPr>
    </w:p>
    <w:p w14:paraId="4A57EC6F" w14:textId="627DC74D" w:rsidR="001620A8" w:rsidRPr="006A1889" w:rsidRDefault="001620A8" w:rsidP="002D0B18">
      <w:pPr>
        <w:spacing w:after="0"/>
        <w:jc w:val="both"/>
        <w:rPr>
          <w:color w:val="7F7F7F" w:themeColor="text1" w:themeTint="80"/>
        </w:rPr>
      </w:pPr>
      <w:r w:rsidRPr="006A1889">
        <w:rPr>
          <w:color w:val="7F7F7F" w:themeColor="text1" w:themeTint="80"/>
        </w:rPr>
        <w:t>CLUB &amp; SOC APP</w:t>
      </w:r>
    </w:p>
    <w:p w14:paraId="0E53AE71" w14:textId="0E26446D" w:rsidR="000A52F5" w:rsidRPr="006A1889" w:rsidRDefault="000A52F5" w:rsidP="002D0B18">
      <w:pPr>
        <w:spacing w:after="0"/>
        <w:jc w:val="both"/>
        <w:rPr>
          <w:color w:val="7F7F7F" w:themeColor="text1" w:themeTint="80"/>
        </w:rPr>
      </w:pPr>
      <w:r w:rsidRPr="006A1889">
        <w:rPr>
          <w:color w:val="7F7F7F" w:themeColor="text1" w:themeTint="80"/>
        </w:rPr>
        <w:t xml:space="preserve">Addresses the need for a </w:t>
      </w:r>
      <w:r w:rsidR="00C647E5" w:rsidRPr="006A1889">
        <w:rPr>
          <w:color w:val="7F7F7F" w:themeColor="text1" w:themeTint="80"/>
        </w:rPr>
        <w:t>central standalone platform</w:t>
      </w:r>
      <w:r w:rsidRPr="006A1889">
        <w:rPr>
          <w:color w:val="7F7F7F" w:themeColor="text1" w:themeTint="80"/>
        </w:rPr>
        <w:t xml:space="preserve"> to help clubs and societies gain reach and awareness, and helps people to join and participate in ones that may be of interest to them.</w:t>
      </w:r>
    </w:p>
    <w:p w14:paraId="23E48922" w14:textId="71F9BF2C" w:rsidR="0006574E" w:rsidRPr="006A1889" w:rsidRDefault="0006574E" w:rsidP="002D0B18">
      <w:pPr>
        <w:spacing w:after="0"/>
        <w:jc w:val="both"/>
        <w:rPr>
          <w:color w:val="7F7F7F" w:themeColor="text1" w:themeTint="80"/>
        </w:rPr>
      </w:pPr>
      <w:r w:rsidRPr="006A1889">
        <w:rPr>
          <w:color w:val="7F7F7F" w:themeColor="text1" w:themeTint="80"/>
        </w:rPr>
        <w:t xml:space="preserve">Objective is to serve as a </w:t>
      </w:r>
      <w:r w:rsidR="002E79C2" w:rsidRPr="006A1889">
        <w:rPr>
          <w:color w:val="7F7F7F" w:themeColor="text1" w:themeTint="80"/>
        </w:rPr>
        <w:t>connection between clubs/</w:t>
      </w:r>
      <w:proofErr w:type="spellStart"/>
      <w:r w:rsidR="002E79C2" w:rsidRPr="006A1889">
        <w:rPr>
          <w:color w:val="7F7F7F" w:themeColor="text1" w:themeTint="80"/>
        </w:rPr>
        <w:t>soc’s</w:t>
      </w:r>
      <w:proofErr w:type="spellEnd"/>
      <w:r w:rsidR="002E79C2" w:rsidRPr="006A1889">
        <w:rPr>
          <w:color w:val="7F7F7F" w:themeColor="text1" w:themeTint="80"/>
        </w:rPr>
        <w:t xml:space="preserve"> and potential members</w:t>
      </w:r>
    </w:p>
    <w:p w14:paraId="59AA5BAC" w14:textId="778BB70A" w:rsidR="001620A8" w:rsidRPr="006A1889" w:rsidRDefault="001620A8" w:rsidP="002D0B18">
      <w:pPr>
        <w:spacing w:after="0"/>
        <w:jc w:val="both"/>
        <w:rPr>
          <w:color w:val="7F7F7F" w:themeColor="text1" w:themeTint="80"/>
        </w:rPr>
      </w:pPr>
    </w:p>
    <w:p w14:paraId="45F9E781" w14:textId="1527E8AF" w:rsidR="001620A8" w:rsidRPr="006A1889" w:rsidRDefault="001620A8" w:rsidP="002D0B18">
      <w:pPr>
        <w:spacing w:after="0"/>
        <w:jc w:val="both"/>
        <w:rPr>
          <w:color w:val="7F7F7F" w:themeColor="text1" w:themeTint="80"/>
        </w:rPr>
      </w:pPr>
      <w:r w:rsidRPr="006A1889">
        <w:rPr>
          <w:color w:val="7F7F7F" w:themeColor="text1" w:themeTint="80"/>
        </w:rPr>
        <w:t>INTERACTIVE MAP</w:t>
      </w:r>
    </w:p>
    <w:p w14:paraId="3716320E" w14:textId="5106183B" w:rsidR="002E79C2" w:rsidRPr="006A1889" w:rsidRDefault="002E79C2" w:rsidP="002D0B18">
      <w:pPr>
        <w:spacing w:after="0"/>
        <w:jc w:val="both"/>
        <w:rPr>
          <w:color w:val="7F7F7F" w:themeColor="text1" w:themeTint="80"/>
        </w:rPr>
      </w:pPr>
      <w:r w:rsidRPr="006A1889">
        <w:rPr>
          <w:color w:val="7F7F7F" w:themeColor="text1" w:themeTint="80"/>
        </w:rPr>
        <w:t>Addresses the need for a map helping to navigate the buildings and show people where rooms are with ease as it can take forever to learn where all the rooms are becoming stressful and unnecessarily complicated.</w:t>
      </w:r>
    </w:p>
    <w:p w14:paraId="71DC6B38" w14:textId="775A2687" w:rsidR="002E79C2" w:rsidRPr="006A1889" w:rsidRDefault="002E79C2" w:rsidP="002D0B18">
      <w:pPr>
        <w:spacing w:after="0"/>
        <w:jc w:val="both"/>
        <w:rPr>
          <w:color w:val="7F7F7F" w:themeColor="text1" w:themeTint="80"/>
        </w:rPr>
      </w:pPr>
      <w:r w:rsidRPr="006A1889">
        <w:rPr>
          <w:color w:val="7F7F7F" w:themeColor="text1" w:themeTint="80"/>
        </w:rPr>
        <w:t xml:space="preserve">Objective is to alleviate the stress of having to find and locate rooms in unknown locations </w:t>
      </w:r>
    </w:p>
    <w:p w14:paraId="32154B51" w14:textId="75F7312C" w:rsidR="001620A8" w:rsidRPr="006A1889" w:rsidRDefault="001620A8" w:rsidP="002D0B18">
      <w:pPr>
        <w:spacing w:after="0"/>
        <w:jc w:val="both"/>
        <w:rPr>
          <w:color w:val="7F7F7F" w:themeColor="text1" w:themeTint="80"/>
        </w:rPr>
      </w:pPr>
    </w:p>
    <w:p w14:paraId="27266184" w14:textId="58850BA4" w:rsidR="001620A8" w:rsidRPr="006A1889" w:rsidRDefault="00A60C39" w:rsidP="002D0B18">
      <w:pPr>
        <w:spacing w:after="0"/>
        <w:jc w:val="both"/>
        <w:rPr>
          <w:color w:val="7F7F7F" w:themeColor="text1" w:themeTint="80"/>
        </w:rPr>
      </w:pPr>
      <w:r w:rsidRPr="006A1889">
        <w:rPr>
          <w:color w:val="7F7F7F" w:themeColor="text1" w:themeTint="80"/>
        </w:rPr>
        <w:t>TIMETABLE APP</w:t>
      </w:r>
    </w:p>
    <w:p w14:paraId="031C8380" w14:textId="664958F0" w:rsidR="002E79C2" w:rsidRPr="006A1889" w:rsidRDefault="002E79C2" w:rsidP="002D0B18">
      <w:pPr>
        <w:spacing w:after="0"/>
        <w:jc w:val="both"/>
        <w:rPr>
          <w:color w:val="7F7F7F" w:themeColor="text1" w:themeTint="80"/>
        </w:rPr>
      </w:pPr>
      <w:r w:rsidRPr="006A1889">
        <w:rPr>
          <w:color w:val="7F7F7F" w:themeColor="text1" w:themeTint="80"/>
        </w:rPr>
        <w:t>Addresses the need for a modern and simple design timetable. It should be easily viewable and use real time updating to make sure people know when are where they are supposed to be</w:t>
      </w:r>
      <w:r w:rsidR="00893C56" w:rsidRPr="006A1889">
        <w:rPr>
          <w:color w:val="7F7F7F" w:themeColor="text1" w:themeTint="80"/>
        </w:rPr>
        <w:t>, with the ability to send notification about changes.</w:t>
      </w:r>
    </w:p>
    <w:p w14:paraId="26E5D757" w14:textId="6FA7358D" w:rsidR="00893C56" w:rsidRPr="006A1889" w:rsidRDefault="00893C56" w:rsidP="002D0B18">
      <w:pPr>
        <w:spacing w:after="0"/>
        <w:jc w:val="both"/>
        <w:rPr>
          <w:color w:val="7F7F7F" w:themeColor="text1" w:themeTint="80"/>
        </w:rPr>
      </w:pPr>
      <w:r w:rsidRPr="006A1889">
        <w:rPr>
          <w:color w:val="7F7F7F" w:themeColor="text1" w:themeTint="80"/>
        </w:rPr>
        <w:t>Objective is to streamline the timetable experience and reduce wasted time and absences due to confusion.</w:t>
      </w:r>
    </w:p>
    <w:p w14:paraId="41E83FA3" w14:textId="05DE3393" w:rsidR="00A60C39" w:rsidRPr="006A1889" w:rsidRDefault="00A60C39" w:rsidP="002D0B18">
      <w:pPr>
        <w:spacing w:after="0"/>
        <w:jc w:val="both"/>
        <w:rPr>
          <w:color w:val="7F7F7F" w:themeColor="text1" w:themeTint="80"/>
        </w:rPr>
      </w:pPr>
    </w:p>
    <w:p w14:paraId="386D3C56" w14:textId="7CBE63C5" w:rsidR="00A60C39" w:rsidRPr="006A1889" w:rsidRDefault="000A52F5" w:rsidP="002D0B18">
      <w:pPr>
        <w:spacing w:after="0"/>
        <w:jc w:val="both"/>
        <w:rPr>
          <w:color w:val="7F7F7F" w:themeColor="text1" w:themeTint="80"/>
        </w:rPr>
      </w:pPr>
      <w:r w:rsidRPr="006A1889">
        <w:rPr>
          <w:color w:val="7F7F7F" w:themeColor="text1" w:themeTint="80"/>
        </w:rPr>
        <w:t>TUTORING APP</w:t>
      </w:r>
    </w:p>
    <w:p w14:paraId="2F067F05" w14:textId="544AE34C" w:rsidR="00893C56" w:rsidRPr="006A1889" w:rsidRDefault="00893C56" w:rsidP="002D0B18">
      <w:pPr>
        <w:spacing w:after="0"/>
        <w:jc w:val="both"/>
        <w:rPr>
          <w:color w:val="7F7F7F" w:themeColor="text1" w:themeTint="80"/>
        </w:rPr>
      </w:pPr>
      <w:r w:rsidRPr="006A1889">
        <w:rPr>
          <w:color w:val="7F7F7F" w:themeColor="text1" w:themeTint="80"/>
        </w:rPr>
        <w:t xml:space="preserve">Addresses the need for </w:t>
      </w:r>
      <w:r w:rsidR="006C0E58" w:rsidRPr="006A1889">
        <w:rPr>
          <w:color w:val="7F7F7F" w:themeColor="text1" w:themeTint="80"/>
        </w:rPr>
        <w:t>a</w:t>
      </w:r>
      <w:r w:rsidRPr="006A1889">
        <w:rPr>
          <w:color w:val="7F7F7F" w:themeColor="text1" w:themeTint="80"/>
        </w:rPr>
        <w:t xml:space="preserve"> location for tutors to advert their services and grinds. </w:t>
      </w:r>
      <w:r w:rsidR="00D449AF" w:rsidRPr="006A1889">
        <w:rPr>
          <w:color w:val="7F7F7F" w:themeColor="text1" w:themeTint="80"/>
        </w:rPr>
        <w:t>An update on the current system on simple leaving flyers around hoping that people notice them.</w:t>
      </w:r>
    </w:p>
    <w:p w14:paraId="3E4011E4" w14:textId="25E66E85" w:rsidR="00D449AF" w:rsidRPr="006A1889" w:rsidRDefault="00D449AF" w:rsidP="002D0B18">
      <w:pPr>
        <w:spacing w:after="0"/>
        <w:jc w:val="both"/>
        <w:rPr>
          <w:color w:val="7F7F7F" w:themeColor="text1" w:themeTint="80"/>
        </w:rPr>
      </w:pPr>
      <w:r w:rsidRPr="006A1889">
        <w:rPr>
          <w:color w:val="7F7F7F" w:themeColor="text1" w:themeTint="80"/>
        </w:rPr>
        <w:t xml:space="preserve">Objective is to create an easy to find place to see all available tutoring and </w:t>
      </w:r>
      <w:r w:rsidR="00FC36AA" w:rsidRPr="006A1889">
        <w:rPr>
          <w:color w:val="7F7F7F" w:themeColor="text1" w:themeTint="80"/>
        </w:rPr>
        <w:t>g</w:t>
      </w:r>
      <w:r w:rsidRPr="006A1889">
        <w:rPr>
          <w:color w:val="7F7F7F" w:themeColor="text1" w:themeTint="80"/>
        </w:rPr>
        <w:t>rinds.</w:t>
      </w:r>
    </w:p>
    <w:p w14:paraId="40CDC8C4" w14:textId="472760F8" w:rsidR="00FC36AA" w:rsidRPr="006A1889" w:rsidRDefault="00FC36AA" w:rsidP="00FC36AA">
      <w:pPr>
        <w:spacing w:after="0"/>
        <w:ind w:left="0"/>
        <w:jc w:val="both"/>
        <w:rPr>
          <w:color w:val="7F7F7F" w:themeColor="text1" w:themeTint="80"/>
        </w:rPr>
      </w:pPr>
    </w:p>
    <w:p w14:paraId="218A22BF" w14:textId="07E72345" w:rsidR="00FC36AA" w:rsidRPr="006A1889" w:rsidRDefault="00FC36AA" w:rsidP="00FC36AA">
      <w:pPr>
        <w:spacing w:after="0"/>
        <w:ind w:left="0"/>
        <w:jc w:val="both"/>
        <w:rPr>
          <w:b/>
          <w:bCs/>
          <w:color w:val="000000" w:themeColor="text1"/>
        </w:rPr>
      </w:pPr>
      <w:r w:rsidRPr="006A1889">
        <w:rPr>
          <w:b/>
          <w:bCs/>
          <w:color w:val="000000" w:themeColor="text1"/>
        </w:rPr>
        <w:t>Final Choice is CLUB &amp; SOC APP because this is an area that needs drastic improvement and will showcase a good set of skills and abilities in the production of it.</w:t>
      </w:r>
      <w:r w:rsidR="00CA0EBA" w:rsidRPr="006A1889">
        <w:rPr>
          <w:b/>
          <w:bCs/>
          <w:color w:val="000000" w:themeColor="text1"/>
        </w:rPr>
        <w:t xml:space="preserve"> The app will be a web app </w:t>
      </w:r>
      <w:r w:rsidR="00040946" w:rsidRPr="006A1889">
        <w:rPr>
          <w:b/>
          <w:bCs/>
          <w:color w:val="000000" w:themeColor="text1"/>
        </w:rPr>
        <w:t xml:space="preserve">which meaning we can use skills we have learned in HTML, CSS, and </w:t>
      </w:r>
      <w:proofErr w:type="spellStart"/>
      <w:r w:rsidR="00040946" w:rsidRPr="006A1889">
        <w:rPr>
          <w:b/>
          <w:bCs/>
          <w:color w:val="000000" w:themeColor="text1"/>
        </w:rPr>
        <w:t>Javascript</w:t>
      </w:r>
      <w:proofErr w:type="spellEnd"/>
      <w:r w:rsidR="00040946" w:rsidRPr="006A1889">
        <w:rPr>
          <w:b/>
          <w:bCs/>
          <w:color w:val="000000" w:themeColor="text1"/>
        </w:rPr>
        <w:t xml:space="preserve"> </w:t>
      </w:r>
      <w:r w:rsidR="006C0E58" w:rsidRPr="006A1889">
        <w:rPr>
          <w:b/>
          <w:bCs/>
          <w:color w:val="000000" w:themeColor="text1"/>
        </w:rPr>
        <w:t>throughout</w:t>
      </w:r>
      <w:r w:rsidR="00040946" w:rsidRPr="006A1889">
        <w:rPr>
          <w:b/>
          <w:bCs/>
          <w:color w:val="000000" w:themeColor="text1"/>
        </w:rPr>
        <w:t xml:space="preserve"> college course.</w:t>
      </w:r>
      <w:bookmarkStart w:id="1" w:name="_GoBack"/>
      <w:bookmarkEnd w:id="1"/>
    </w:p>
    <w:sectPr w:rsidR="00FC36AA" w:rsidRPr="006A1889">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5A691" w14:textId="77777777" w:rsidR="00A45AD5" w:rsidRDefault="00A45AD5">
      <w:pPr>
        <w:spacing w:after="0" w:line="240" w:lineRule="auto"/>
      </w:pPr>
      <w:r>
        <w:separator/>
      </w:r>
    </w:p>
    <w:p w14:paraId="4923EB35" w14:textId="77777777" w:rsidR="00A45AD5" w:rsidRDefault="00A45AD5"/>
  </w:endnote>
  <w:endnote w:type="continuationSeparator" w:id="0">
    <w:p w14:paraId="4DA0D5D5" w14:textId="77777777" w:rsidR="00A45AD5" w:rsidRDefault="00A45AD5">
      <w:pPr>
        <w:spacing w:after="0" w:line="240" w:lineRule="auto"/>
      </w:pPr>
      <w:r>
        <w:continuationSeparator/>
      </w:r>
    </w:p>
    <w:p w14:paraId="2E381FB4" w14:textId="77777777" w:rsidR="00A45AD5" w:rsidRDefault="00A45A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47558" w14:textId="77777777" w:rsidR="003A0806" w:rsidRDefault="005920FB">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F6C52" w14:textId="77777777" w:rsidR="00A45AD5" w:rsidRDefault="00A45AD5">
      <w:pPr>
        <w:spacing w:after="0" w:line="240" w:lineRule="auto"/>
      </w:pPr>
      <w:r>
        <w:separator/>
      </w:r>
    </w:p>
    <w:p w14:paraId="3C4B7CDA" w14:textId="77777777" w:rsidR="00A45AD5" w:rsidRDefault="00A45AD5"/>
  </w:footnote>
  <w:footnote w:type="continuationSeparator" w:id="0">
    <w:p w14:paraId="5000D0A4" w14:textId="77777777" w:rsidR="00A45AD5" w:rsidRDefault="00A45AD5">
      <w:pPr>
        <w:spacing w:after="0" w:line="240" w:lineRule="auto"/>
      </w:pPr>
      <w:r>
        <w:continuationSeparator/>
      </w:r>
    </w:p>
    <w:p w14:paraId="4A5110D3" w14:textId="77777777" w:rsidR="00A45AD5" w:rsidRDefault="00A45A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78F93DE2"/>
    <w:multiLevelType w:val="hybridMultilevel"/>
    <w:tmpl w:val="56683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FB"/>
    <w:rsid w:val="00040946"/>
    <w:rsid w:val="0006574E"/>
    <w:rsid w:val="000A52F5"/>
    <w:rsid w:val="000E72D2"/>
    <w:rsid w:val="00114A85"/>
    <w:rsid w:val="001620A8"/>
    <w:rsid w:val="001974C5"/>
    <w:rsid w:val="001D2C06"/>
    <w:rsid w:val="002172F1"/>
    <w:rsid w:val="002D0B18"/>
    <w:rsid w:val="002E79C2"/>
    <w:rsid w:val="003933A7"/>
    <w:rsid w:val="003A0806"/>
    <w:rsid w:val="00546F82"/>
    <w:rsid w:val="005920FB"/>
    <w:rsid w:val="0059677B"/>
    <w:rsid w:val="00607BDB"/>
    <w:rsid w:val="00613E16"/>
    <w:rsid w:val="006A1889"/>
    <w:rsid w:val="006C0E58"/>
    <w:rsid w:val="007A78A5"/>
    <w:rsid w:val="007C458B"/>
    <w:rsid w:val="00893C56"/>
    <w:rsid w:val="008A3F7A"/>
    <w:rsid w:val="008E7CE3"/>
    <w:rsid w:val="009330C9"/>
    <w:rsid w:val="00A021B2"/>
    <w:rsid w:val="00A45AD5"/>
    <w:rsid w:val="00A60C39"/>
    <w:rsid w:val="00A827B1"/>
    <w:rsid w:val="00AD380F"/>
    <w:rsid w:val="00B85B79"/>
    <w:rsid w:val="00C647E5"/>
    <w:rsid w:val="00CA0EBA"/>
    <w:rsid w:val="00CC056B"/>
    <w:rsid w:val="00CC1B6D"/>
    <w:rsid w:val="00D449AF"/>
    <w:rsid w:val="00E35A57"/>
    <w:rsid w:val="00E90375"/>
    <w:rsid w:val="00FA458C"/>
    <w:rsid w:val="00FC3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9703"/>
  <w15:chartTrackingRefBased/>
  <w15:docId w15:val="{04CB820B-CBFF-6943-ADF8-4C69C674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472C4"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ED7D31"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ED7D31"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ED7D31"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ED7D31"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ED7D31"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F19D64"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F19D64"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ED7D31"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ED7D31"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ED7D31"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ED7D31" w:themeColor="accent2"/>
    </w:rPr>
  </w:style>
  <w:style w:type="paragraph" w:styleId="IntenseQuote">
    <w:name w:val="Intense Quote"/>
    <w:basedOn w:val="Normal"/>
    <w:next w:val="Normal"/>
    <w:link w:val="IntenseQuoteChar"/>
    <w:uiPriority w:val="30"/>
    <w:semiHidden/>
    <w:unhideWhenUsed/>
    <w:qFormat/>
    <w:pPr>
      <w:spacing w:before="240"/>
    </w:pPr>
    <w:rPr>
      <w:b/>
      <w:i/>
      <w:iCs/>
      <w:color w:val="ED7D31" w:themeColor="accent2"/>
    </w:rPr>
  </w:style>
  <w:style w:type="character" w:customStyle="1" w:styleId="IntenseQuoteChar">
    <w:name w:val="Intense Quote Char"/>
    <w:basedOn w:val="DefaultParagraphFont"/>
    <w:link w:val="IntenseQuote"/>
    <w:uiPriority w:val="30"/>
    <w:semiHidden/>
    <w:rPr>
      <w:b/>
      <w:i/>
      <w:iCs/>
      <w:color w:val="ED7D31" w:themeColor="accent2"/>
    </w:rPr>
  </w:style>
  <w:style w:type="character" w:styleId="IntenseReference">
    <w:name w:val="Intense Reference"/>
    <w:basedOn w:val="DefaultParagraphFont"/>
    <w:uiPriority w:val="32"/>
    <w:semiHidden/>
    <w:unhideWhenUsed/>
    <w:qFormat/>
    <w:rPr>
      <w:b/>
      <w:bCs/>
      <w:caps/>
      <w:smallCaps w:val="0"/>
      <w:color w:val="4472C4"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4472C4" w:themeColor="accent1"/>
    </w:rPr>
  </w:style>
  <w:style w:type="character" w:styleId="SubtleReference">
    <w:name w:val="Subtle Reference"/>
    <w:basedOn w:val="DefaultParagraphFont"/>
    <w:uiPriority w:val="31"/>
    <w:semiHidden/>
    <w:unhideWhenUsed/>
    <w:qFormat/>
    <w:rPr>
      <w:caps/>
      <w:smallCaps w:val="0"/>
      <w:color w:val="4472C4"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E35A57"/>
    <w:pPr>
      <w:spacing w:after="160" w:line="259" w:lineRule="auto"/>
      <w:ind w:left="720"/>
      <w:contextualSpacing/>
    </w:pPr>
    <w:rPr>
      <w:color w:val="auto"/>
      <w:lang w:eastAsia="en-US"/>
    </w:rPr>
  </w:style>
  <w:style w:type="character" w:styleId="Hyperlink">
    <w:name w:val="Hyperlink"/>
    <w:basedOn w:val="DefaultParagraphFont"/>
    <w:uiPriority w:val="99"/>
    <w:unhideWhenUsed/>
    <w:rsid w:val="00B85B79"/>
    <w:rPr>
      <w:color w:val="0563C1" w:themeColor="hyperlink"/>
      <w:u w:val="single"/>
    </w:rPr>
  </w:style>
  <w:style w:type="character" w:styleId="UnresolvedMention">
    <w:name w:val="Unresolved Mention"/>
    <w:basedOn w:val="DefaultParagraphFont"/>
    <w:uiPriority w:val="99"/>
    <w:semiHidden/>
    <w:unhideWhenUsed/>
    <w:rsid w:val="00B85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9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F8522507-4E1E-5C45-B24C-66847C3F4F90%7dtf50002044.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%7bF8522507-4E1E-5C45-B24C-66847C3F4F90%7dtf50002044.dotx</Template>
  <TotalTime>11</TotalTime>
  <Pages>1</Pages>
  <Words>301</Words>
  <Characters>1450</Characters>
  <Application>Microsoft Office Word</Application>
  <DocSecurity>0</DocSecurity>
  <Lines>39</Lines>
  <Paragraphs>22</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Blight</dc:creator>
  <cp:keywords/>
  <dc:description/>
  <cp:lastModifiedBy>Nathan Blight</cp:lastModifiedBy>
  <cp:revision>18</cp:revision>
  <dcterms:created xsi:type="dcterms:W3CDTF">2020-01-27T22:14:00Z</dcterms:created>
  <dcterms:modified xsi:type="dcterms:W3CDTF">2020-01-27T22:24:00Z</dcterms:modified>
</cp:coreProperties>
</file>